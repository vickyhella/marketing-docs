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108C2" w14:textId="77777777" w:rsidR="00B81363" w:rsidRDefault="00B81363" w:rsidP="00B81363">
      <w:pPr>
        <w:pStyle w:val="Title"/>
      </w:pPr>
      <w:r>
        <w:t>This is a headline</w:t>
      </w:r>
    </w:p>
    <w:p w14:paraId="05A9C170" w14:textId="77777777" w:rsidR="00B81363" w:rsidRDefault="00B81363" w:rsidP="00B81363">
      <w:pPr>
        <w:pStyle w:val="Title"/>
      </w:pPr>
      <w:r>
        <w:t>(max 40 character)</w:t>
      </w:r>
    </w:p>
    <w:p w14:paraId="5C6E99B0" w14:textId="18080402" w:rsidR="00A516BF" w:rsidRDefault="00B81363" w:rsidP="002219DE">
      <w:pPr>
        <w:pStyle w:val="Subtitle"/>
      </w:pPr>
      <w:r>
        <w:t>This is a subtitle (maximum of 70 characters with spaces)</w:t>
      </w:r>
    </w:p>
    <w:p w14:paraId="068E7F38" w14:textId="77777777" w:rsidR="00A516BF" w:rsidRDefault="00A516BF">
      <w:pPr>
        <w:spacing w:after="0"/>
        <w:rPr>
          <w:rFonts w:ascii="Poppins Light" w:eastAsiaTheme="minorEastAsia" w:hAnsi="Poppins Light"/>
          <w:color w:val="7B7B7B" w:themeColor="background2" w:themeShade="80"/>
          <w:spacing w:val="20"/>
          <w:sz w:val="42"/>
          <w:szCs w:val="40"/>
        </w:rPr>
      </w:pPr>
      <w:r>
        <w:br w:type="page"/>
      </w:r>
    </w:p>
    <w:p w14:paraId="5A376C1D" w14:textId="77777777" w:rsidR="00A516BF" w:rsidRDefault="00A516BF" w:rsidP="00A516BF">
      <w:pPr>
        <w:pStyle w:val="Heading1"/>
      </w:pPr>
      <w:r>
        <w:lastRenderedPageBreak/>
        <w:t>Replace with your heading</w:t>
      </w:r>
    </w:p>
    <w:p w14:paraId="1B3B8C59" w14:textId="77777777" w:rsidR="00A516BF" w:rsidRDefault="00A516BF" w:rsidP="00A516BF">
      <w:pPr>
        <w:pStyle w:val="Heading3"/>
      </w:pPr>
      <w:r>
        <w:t>Replace with your subheading</w:t>
      </w:r>
    </w:p>
    <w:p w14:paraId="5683F6D1" w14:textId="77777777" w:rsidR="00A516BF" w:rsidRDefault="00A516BF" w:rsidP="00A516BF">
      <w:r>
        <w:t xml:space="preserve">Replace with your body copy. </w:t>
      </w:r>
    </w:p>
    <w:p w14:paraId="1FA08A84" w14:textId="77777777" w:rsidR="00A516BF" w:rsidRDefault="00A516BF" w:rsidP="00A516BF">
      <w:pPr>
        <w:pStyle w:val="ListBullet"/>
      </w:pPr>
      <w:r>
        <w:t>List Item</w:t>
      </w:r>
    </w:p>
    <w:p w14:paraId="6CEEB494" w14:textId="77777777" w:rsidR="00A516BF" w:rsidRDefault="00A516BF" w:rsidP="00A516BF">
      <w:pPr>
        <w:pStyle w:val="ListBullet"/>
      </w:pPr>
      <w:r>
        <w:t>List Item</w:t>
      </w:r>
    </w:p>
    <w:p w14:paraId="1C928EAC" w14:textId="77777777" w:rsidR="00A516BF" w:rsidRDefault="00A516BF" w:rsidP="00A516BF"/>
    <w:p w14:paraId="3D782E88" w14:textId="77777777" w:rsidR="00A516BF" w:rsidRDefault="00A516BF" w:rsidP="00A516BF">
      <w:pPr>
        <w:pStyle w:val="Heading1"/>
      </w:pPr>
      <w:r>
        <w:t>Replace with your heading</w:t>
      </w:r>
    </w:p>
    <w:p w14:paraId="469DED46" w14:textId="77777777" w:rsidR="00A516BF" w:rsidRDefault="00A516BF" w:rsidP="00A516BF">
      <w:pPr>
        <w:pStyle w:val="Heading3"/>
      </w:pPr>
      <w:r>
        <w:t>Replace with your subheading</w:t>
      </w:r>
    </w:p>
    <w:p w14:paraId="33A4766A" w14:textId="77777777" w:rsidR="00A516BF" w:rsidRDefault="00A516BF" w:rsidP="00A516BF">
      <w:r>
        <w:t xml:space="preserve">Replace with your body copy. </w:t>
      </w:r>
    </w:p>
    <w:p w14:paraId="475F8E22" w14:textId="77777777" w:rsidR="00A516BF" w:rsidRDefault="00A516BF" w:rsidP="00A516BF">
      <w:r w:rsidRPr="00210D06">
        <w:rPr>
          <w:rStyle w:val="Emphasis"/>
        </w:rPr>
        <w:t>Note:</w:t>
      </w:r>
      <w:r>
        <w:t xml:space="preserve"> If you need to import an </w:t>
      </w:r>
      <w:r w:rsidRPr="00210D06">
        <w:rPr>
          <w:rStyle w:val="Emphasis"/>
        </w:rPr>
        <w:t>image</w:t>
      </w:r>
      <w:r>
        <w:t xml:space="preserve"> do so through the Insert&gt;Picture&gt;From file menu. Be sure to import images that are appropriately sized for the column width of this </w:t>
      </w:r>
      <w:proofErr w:type="gramStart"/>
      <w:r>
        <w:t>template, and</w:t>
      </w:r>
      <w:proofErr w:type="gramEnd"/>
      <w:r>
        <w:t xml:space="preserve"> be sure that the image is placed appropriately in the flow of copy.</w:t>
      </w:r>
    </w:p>
    <w:p w14:paraId="37DC8F16" w14:textId="77777777" w:rsidR="00A516BF" w:rsidRDefault="00A516BF" w:rsidP="00A516BF">
      <w:pPr>
        <w:pStyle w:val="Heading3"/>
      </w:pPr>
      <w:r>
        <w:t>Replace with your second subheading</w:t>
      </w:r>
    </w:p>
    <w:p w14:paraId="236A0594" w14:textId="77777777" w:rsidR="00A516BF" w:rsidRDefault="00A516BF" w:rsidP="00A516BF">
      <w:r>
        <w:t xml:space="preserve">Replace with your body copy. </w:t>
      </w:r>
    </w:p>
    <w:p w14:paraId="3564B64A" w14:textId="77777777" w:rsidR="00A516BF" w:rsidRDefault="00A516BF" w:rsidP="00A516BF"/>
    <w:p w14:paraId="73B1FF35" w14:textId="77777777" w:rsidR="00A516BF" w:rsidRDefault="00A516BF" w:rsidP="00A516BF">
      <w:pPr>
        <w:pStyle w:val="Heading1"/>
      </w:pPr>
      <w:r>
        <w:t>Table of Contents Creation</w:t>
      </w:r>
    </w:p>
    <w:p w14:paraId="0E989BA7" w14:textId="77777777" w:rsidR="00A516BF" w:rsidRDefault="00A516BF" w:rsidP="00A516BF">
      <w:pPr>
        <w:pStyle w:val="ListNumber"/>
        <w:numPr>
          <w:ilvl w:val="0"/>
          <w:numId w:val="2"/>
        </w:numPr>
        <w:tabs>
          <w:tab w:val="num" w:pos="720"/>
        </w:tabs>
      </w:pPr>
      <w:r>
        <w:t>In order to insert a table of contents (using Microsoft Word 2016)</w:t>
      </w:r>
    </w:p>
    <w:p w14:paraId="0F9811D7" w14:textId="77777777" w:rsidR="00A516BF" w:rsidRDefault="00A516BF" w:rsidP="00A516BF">
      <w:pPr>
        <w:pStyle w:val="ListNumber"/>
        <w:numPr>
          <w:ilvl w:val="0"/>
          <w:numId w:val="2"/>
        </w:numPr>
        <w:tabs>
          <w:tab w:val="num" w:pos="720"/>
        </w:tabs>
      </w:pPr>
      <w:r>
        <w:t>First, complete the content of the document.</w:t>
      </w:r>
    </w:p>
    <w:p w14:paraId="57F1131C" w14:textId="77777777" w:rsidR="00A516BF" w:rsidRDefault="00A516BF" w:rsidP="00A516BF">
      <w:pPr>
        <w:pStyle w:val="ListNumber"/>
        <w:numPr>
          <w:ilvl w:val="0"/>
          <w:numId w:val="2"/>
        </w:numPr>
        <w:tabs>
          <w:tab w:val="num" w:pos="720"/>
        </w:tabs>
      </w:pPr>
      <w:r>
        <w:t>Insert a page break immediately before your copy begins.</w:t>
      </w:r>
    </w:p>
    <w:p w14:paraId="5677073E" w14:textId="77777777" w:rsidR="00A516BF" w:rsidRDefault="00A516BF" w:rsidP="00A516BF">
      <w:pPr>
        <w:pStyle w:val="ListNumber"/>
        <w:numPr>
          <w:ilvl w:val="0"/>
          <w:numId w:val="2"/>
        </w:numPr>
        <w:tabs>
          <w:tab w:val="num" w:pos="720"/>
        </w:tabs>
      </w:pPr>
      <w:r>
        <w:t>On this new blank page position your cursor at the top of the page.</w:t>
      </w:r>
    </w:p>
    <w:p w14:paraId="2F5DA8D8" w14:textId="77777777" w:rsidR="00A516BF" w:rsidRDefault="00A516BF" w:rsidP="00A516BF">
      <w:pPr>
        <w:pStyle w:val="ListNumber"/>
        <w:numPr>
          <w:ilvl w:val="0"/>
          <w:numId w:val="2"/>
        </w:numPr>
        <w:tabs>
          <w:tab w:val="num" w:pos="720"/>
        </w:tabs>
      </w:pPr>
      <w:r>
        <w:t xml:space="preserve">Go to the </w:t>
      </w:r>
      <w:r>
        <w:rPr>
          <w:i/>
          <w:iCs/>
        </w:rPr>
        <w:t xml:space="preserve">References </w:t>
      </w:r>
      <w:r>
        <w:t>tab.</w:t>
      </w:r>
    </w:p>
    <w:p w14:paraId="37233FB6" w14:textId="77777777" w:rsidR="00A516BF" w:rsidRPr="00210D06" w:rsidRDefault="00A516BF" w:rsidP="00A516BF">
      <w:pPr>
        <w:pStyle w:val="ListNumber"/>
        <w:numPr>
          <w:ilvl w:val="0"/>
          <w:numId w:val="2"/>
        </w:numPr>
        <w:tabs>
          <w:tab w:val="num" w:pos="720"/>
        </w:tabs>
      </w:pPr>
      <w:r>
        <w:t xml:space="preserve">Click on Table of Contents, then select one of the automatic </w:t>
      </w:r>
      <w:proofErr w:type="gramStart"/>
      <w:r>
        <w:t>table</w:t>
      </w:r>
      <w:proofErr w:type="gramEnd"/>
      <w:r>
        <w:t xml:space="preserve"> of content options.</w:t>
      </w:r>
    </w:p>
    <w:p w14:paraId="5E4FE967" w14:textId="77777777" w:rsidR="00A516BF" w:rsidRPr="00661030" w:rsidRDefault="00A516BF" w:rsidP="00A516BF">
      <w:r>
        <w:t>Adjust the styles within the table of contents to match the rest of the document.</w:t>
      </w:r>
    </w:p>
    <w:p w14:paraId="1B549C97" w14:textId="77777777" w:rsidR="002219DE" w:rsidRPr="002219DE" w:rsidRDefault="002219DE" w:rsidP="002219DE">
      <w:pPr>
        <w:pStyle w:val="Subtitle"/>
      </w:pPr>
    </w:p>
    <w:sectPr w:rsidR="002219DE" w:rsidRPr="002219DE" w:rsidSect="00263F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D65AF" w14:textId="77777777" w:rsidR="00700FC3" w:rsidRDefault="00700FC3" w:rsidP="005720A4">
      <w:pPr>
        <w:spacing w:after="0"/>
      </w:pPr>
      <w:r>
        <w:separator/>
      </w:r>
    </w:p>
  </w:endnote>
  <w:endnote w:type="continuationSeparator" w:id="0">
    <w:p w14:paraId="37D31D1D" w14:textId="77777777" w:rsidR="00700FC3" w:rsidRDefault="00700FC3" w:rsidP="005720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oppins">
    <w:altName w:val="﷽﷽﷽﷽﷽﷽﷽﷽ᆀ͡怀"/>
    <w:panose1 w:val="020B0604020202020204"/>
    <w:charset w:val="4D"/>
    <w:family w:val="auto"/>
    <w:notTrueType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Poppins Light">
    <w:altName w:val="﷽﷽﷽﷽﷽﷽﷽﷽Light"/>
    <w:panose1 w:val="00000400000000000000"/>
    <w:charset w:val="4D"/>
    <w:family w:val="auto"/>
    <w:notTrueType/>
    <w:pitch w:val="variable"/>
    <w:sig w:usb0="00008007" w:usb1="00000000" w:usb2="00000000" w:usb3="00000000" w:csb0="00000093" w:csb1="00000000"/>
  </w:font>
  <w:font w:name="Poppins Medium">
    <w:altName w:val="Poppins Medium"/>
    <w:panose1 w:val="00000600000000000000"/>
    <w:charset w:val="4D"/>
    <w:family w:val="auto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27056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777BA5" w14:textId="34532F10" w:rsidR="007F41C9" w:rsidRDefault="007F41C9" w:rsidP="00CE38D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6C4D9A" w14:textId="77777777" w:rsidR="007F41C9" w:rsidRDefault="007F41C9" w:rsidP="007F41C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42097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343C9" w14:textId="77777777" w:rsidR="00774D10" w:rsidRDefault="00774D10" w:rsidP="00774D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AD22686" w14:textId="6E1E9DC7" w:rsidR="007F41C9" w:rsidRPr="00774D10" w:rsidRDefault="00774D10" w:rsidP="00774D10">
    <w:pPr>
      <w:pStyle w:val="Footer"/>
      <w:ind w:right="360"/>
    </w:pPr>
    <w:r>
      <w:rPr>
        <w:noProof/>
      </w:rPr>
      <w:drawing>
        <wp:anchor distT="0" distB="0" distL="114300" distR="114300" simplePos="0" relativeHeight="251676672" behindDoc="1" locked="0" layoutInCell="1" allowOverlap="1" wp14:anchorId="73E3629D" wp14:editId="754B10C0">
          <wp:simplePos x="0" y="0"/>
          <wp:positionH relativeFrom="column">
            <wp:posOffset>0</wp:posOffset>
          </wp:positionH>
          <wp:positionV relativeFrom="paragraph">
            <wp:posOffset>30480</wp:posOffset>
          </wp:positionV>
          <wp:extent cx="347345" cy="173355"/>
          <wp:effectExtent l="0" t="0" r="0" b="4445"/>
          <wp:wrapTight wrapText="bothSides">
            <wp:wrapPolygon edited="0">
              <wp:start x="3159" y="0"/>
              <wp:lineTo x="0" y="4747"/>
              <wp:lineTo x="0" y="20571"/>
              <wp:lineTo x="7108" y="20571"/>
              <wp:lineTo x="20534" y="17407"/>
              <wp:lineTo x="20534" y="3165"/>
              <wp:lineTo x="18954" y="0"/>
              <wp:lineTo x="315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345" cy="173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Copyright © SUSE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02546" w14:textId="77777777" w:rsidR="00774D10" w:rsidRDefault="00774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4F09D" w14:textId="77777777" w:rsidR="00700FC3" w:rsidRDefault="00700FC3" w:rsidP="005720A4">
      <w:pPr>
        <w:spacing w:after="0"/>
      </w:pPr>
      <w:r>
        <w:separator/>
      </w:r>
    </w:p>
  </w:footnote>
  <w:footnote w:type="continuationSeparator" w:id="0">
    <w:p w14:paraId="6868F73A" w14:textId="77777777" w:rsidR="00700FC3" w:rsidRDefault="00700FC3" w:rsidP="005720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CF5CA" w14:textId="7B9EE391" w:rsidR="002219DE" w:rsidRDefault="00700FC3">
    <w:pPr>
      <w:pStyle w:val="Header"/>
    </w:pPr>
    <w:r>
      <w:rPr>
        <w:noProof/>
      </w:rPr>
      <w:pict w14:anchorId="198D1D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527904" o:spid="_x0000_s2050" type="#_x0000_t75" alt="" style="position:absolute;margin-left:0;margin-top:0;width:466.3pt;height:603.5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915E" w14:textId="5D6B4BDD" w:rsidR="00B81363" w:rsidRDefault="007F41C9">
    <w:pPr>
      <w:pStyle w:val="Header"/>
    </w:pPr>
    <w:r>
      <w:rPr>
        <w:noProof/>
        <w:szCs w:val="18"/>
      </w:rPr>
      <w:drawing>
        <wp:inline distT="0" distB="0" distL="0" distR="0" wp14:anchorId="50DA9004" wp14:editId="784A4BF3">
          <wp:extent cx="361741" cy="9144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wordmark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741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1363">
      <w:tab/>
    </w:r>
    <w:r w:rsidR="00B81363">
      <w:tab/>
    </w:r>
    <w:r w:rsidR="00A516BF">
      <w:t>SUSE.com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FFA8C" w14:textId="014F304F" w:rsidR="00A27999" w:rsidRDefault="00700FC3" w:rsidP="00A27999">
    <w:pPr>
      <w:pStyle w:val="Header"/>
    </w:pPr>
    <w:r>
      <w:rPr>
        <w:noProof/>
      </w:rPr>
      <w:pict w14:anchorId="55FCF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527903" o:spid="_x0000_s2049" type="#_x0000_t75" alt="" style="position:absolute;margin-left:0;margin-top:0;width:612pt;height:11in;z-index:-2516449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  <w:r w:rsidR="00A27999">
      <w:t>Business Paper</w:t>
    </w:r>
    <w:r w:rsidR="00A27999">
      <w:tab/>
    </w:r>
    <w:r w:rsidR="00A27999">
      <w:tab/>
      <w:t>00.00.2021</w:t>
    </w:r>
  </w:p>
  <w:p w14:paraId="731BCCC2" w14:textId="77777777" w:rsidR="00A27999" w:rsidRDefault="00A27999">
    <w:pPr>
      <w:pStyle w:val="Header"/>
    </w:pPr>
  </w:p>
  <w:p w14:paraId="0C8B3114" w14:textId="77777777" w:rsidR="00A27999" w:rsidRDefault="00A27999">
    <w:pPr>
      <w:pStyle w:val="Header"/>
    </w:pPr>
  </w:p>
  <w:p w14:paraId="7334C5DC" w14:textId="50E29F04" w:rsidR="002219DE" w:rsidRDefault="00221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94E4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98CB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942B15"/>
    <w:multiLevelType w:val="multilevel"/>
    <w:tmpl w:val="CA62CE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2C2C3CC2"/>
    <w:multiLevelType w:val="multilevel"/>
    <w:tmpl w:val="CA62CE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3B62E96"/>
    <w:multiLevelType w:val="multilevel"/>
    <w:tmpl w:val="3A3A2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65B1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89F6D87"/>
    <w:multiLevelType w:val="multilevel"/>
    <w:tmpl w:val="B0CC160A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6DAB0381"/>
    <w:multiLevelType w:val="multilevel"/>
    <w:tmpl w:val="4C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32DC8"/>
    <w:multiLevelType w:val="hybridMultilevel"/>
    <w:tmpl w:val="2B945A32"/>
    <w:lvl w:ilvl="0" w:tplc="FBFA598E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D6CDF"/>
    <w:multiLevelType w:val="multilevel"/>
    <w:tmpl w:val="F4587B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63"/>
    <w:rsid w:val="000E13C9"/>
    <w:rsid w:val="00105ED7"/>
    <w:rsid w:val="001631E0"/>
    <w:rsid w:val="00215B76"/>
    <w:rsid w:val="002219DE"/>
    <w:rsid w:val="00263FB7"/>
    <w:rsid w:val="002F10B8"/>
    <w:rsid w:val="00342505"/>
    <w:rsid w:val="00365DC4"/>
    <w:rsid w:val="00391F23"/>
    <w:rsid w:val="00432070"/>
    <w:rsid w:val="004E59B0"/>
    <w:rsid w:val="005346AF"/>
    <w:rsid w:val="00542FD5"/>
    <w:rsid w:val="005720A4"/>
    <w:rsid w:val="0057747B"/>
    <w:rsid w:val="00580405"/>
    <w:rsid w:val="006164E1"/>
    <w:rsid w:val="00662511"/>
    <w:rsid w:val="006F459E"/>
    <w:rsid w:val="00700FC3"/>
    <w:rsid w:val="00712396"/>
    <w:rsid w:val="00757B6C"/>
    <w:rsid w:val="00774D10"/>
    <w:rsid w:val="007A0B79"/>
    <w:rsid w:val="007A1F20"/>
    <w:rsid w:val="007F41C9"/>
    <w:rsid w:val="00876CEE"/>
    <w:rsid w:val="008F5917"/>
    <w:rsid w:val="009869F2"/>
    <w:rsid w:val="009B71E0"/>
    <w:rsid w:val="00A27999"/>
    <w:rsid w:val="00A516BF"/>
    <w:rsid w:val="00AA4182"/>
    <w:rsid w:val="00AE6137"/>
    <w:rsid w:val="00AF1226"/>
    <w:rsid w:val="00B2471B"/>
    <w:rsid w:val="00B31786"/>
    <w:rsid w:val="00B81363"/>
    <w:rsid w:val="00C90F28"/>
    <w:rsid w:val="00D268C2"/>
    <w:rsid w:val="00D54AB6"/>
    <w:rsid w:val="00D9308D"/>
    <w:rsid w:val="00F60113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0537C6E"/>
  <w15:chartTrackingRefBased/>
  <w15:docId w15:val="{FD128F00-344A-B64D-A79A-CEFA3460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Theme="minorHAnsi" w:hAnsi="Poppins" w:cs="Poppins"/>
        <w:color w:val="000000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C9"/>
    <w:pPr>
      <w:spacing w:after="120"/>
    </w:pPr>
    <w:rPr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5346AF"/>
    <w:pPr>
      <w:keepNext/>
      <w:keepLines/>
      <w:spacing w:before="240"/>
      <w:outlineLvl w:val="0"/>
    </w:pPr>
    <w:rPr>
      <w:rFonts w:eastAsiaTheme="majorEastAsia" w:cs="Times New Roman (Headings CS)"/>
      <w:color w:val="30BA78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3C9"/>
    <w:pPr>
      <w:spacing w:before="120"/>
      <w:outlineLvl w:val="1"/>
    </w:pPr>
    <w:rPr>
      <w:rFonts w:ascii="Poppins Light" w:hAnsi="Poppins Light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13C9"/>
    <w:pPr>
      <w:spacing w:after="60"/>
      <w:outlineLvl w:val="2"/>
    </w:pPr>
    <w:rPr>
      <w:rFonts w:ascii="Poppins Medium" w:hAnsi="Poppins Medium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31786"/>
    <w:pPr>
      <w:keepNext/>
      <w:keepLines/>
      <w:spacing w:before="40"/>
      <w:outlineLvl w:val="3"/>
    </w:pPr>
    <w:rPr>
      <w:rFonts w:ascii="Poppins Medium" w:eastAsiaTheme="majorEastAsia" w:hAnsi="Poppins Medium" w:cstheme="majorBidi"/>
      <w:iCs/>
      <w:color w:val="0C322C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E13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8B5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AF"/>
    <w:rPr>
      <w:rFonts w:eastAsiaTheme="majorEastAsia" w:cs="Times New Roman (Headings CS)"/>
      <w:color w:val="30BA78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3C9"/>
    <w:rPr>
      <w:rFonts w:ascii="Poppins Light" w:hAnsi="Poppins Light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13C9"/>
    <w:rPr>
      <w:rFonts w:ascii="Poppins Medium" w:hAnsi="Poppins Medium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1786"/>
    <w:rPr>
      <w:rFonts w:ascii="Poppins Medium" w:eastAsiaTheme="majorEastAsia" w:hAnsi="Poppins Medium" w:cstheme="majorBidi"/>
      <w:iCs/>
      <w:color w:val="0C322C" w:themeColor="text2"/>
      <w:sz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E13C9"/>
    <w:pPr>
      <w:spacing w:line="960" w:lineRule="exact"/>
      <w:contextualSpacing/>
    </w:pPr>
    <w:rPr>
      <w:rFonts w:ascii="Poppins Medium" w:eastAsiaTheme="majorEastAsia" w:hAnsi="Poppins Medium" w:cs="Times New Roman (Headings CS)"/>
      <w:spacing w:val="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3C9"/>
    <w:rPr>
      <w:rFonts w:ascii="Poppins Medium" w:eastAsiaTheme="majorEastAsia" w:hAnsi="Poppins Medium" w:cs="Times New Roman (Headings CS)"/>
      <w:spacing w:val="10"/>
      <w:kern w:val="28"/>
      <w:sz w:val="8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05"/>
    <w:pPr>
      <w:numPr>
        <w:ilvl w:val="1"/>
      </w:numPr>
      <w:spacing w:after="160"/>
    </w:pPr>
    <w:rPr>
      <w:rFonts w:ascii="Poppins Light" w:eastAsiaTheme="minorEastAsia" w:hAnsi="Poppins Light"/>
      <w:color w:val="7B7B7B" w:themeColor="background2" w:themeShade="80"/>
      <w:spacing w:val="20"/>
      <w:sz w:val="42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42505"/>
    <w:rPr>
      <w:rFonts w:ascii="Poppins Light" w:eastAsiaTheme="minorEastAsia" w:hAnsi="Poppins Light"/>
      <w:color w:val="7B7B7B" w:themeColor="background2" w:themeShade="80"/>
      <w:spacing w:val="20"/>
      <w:sz w:val="42"/>
      <w:szCs w:val="40"/>
    </w:rPr>
  </w:style>
  <w:style w:type="character" w:styleId="Strong">
    <w:name w:val="Strong"/>
    <w:basedOn w:val="DefaultParagraphFont"/>
    <w:uiPriority w:val="22"/>
    <w:qFormat/>
    <w:rsid w:val="005346AF"/>
    <w:rPr>
      <w:b/>
      <w:bCs/>
      <w:color w:val="30BA78" w:themeColor="accent1"/>
    </w:rPr>
  </w:style>
  <w:style w:type="character" w:styleId="Emphasis">
    <w:name w:val="Emphasis"/>
    <w:basedOn w:val="DefaultParagraphFont"/>
    <w:uiPriority w:val="20"/>
    <w:qFormat/>
    <w:rsid w:val="00D268C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D268C2"/>
  </w:style>
  <w:style w:type="paragraph" w:styleId="ListParagraph">
    <w:name w:val="List Paragraph"/>
    <w:basedOn w:val="Normal"/>
    <w:uiPriority w:val="34"/>
    <w:qFormat/>
    <w:rsid w:val="00D268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9B0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59B0"/>
    <w:rPr>
      <w:i/>
      <w:i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2505"/>
    <w:pPr>
      <w:spacing w:before="120"/>
    </w:pPr>
    <w:rPr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342505"/>
    <w:rPr>
      <w:iCs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4E59B0"/>
    <w:pPr>
      <w:tabs>
        <w:tab w:val="center" w:pos="4680"/>
        <w:tab w:val="right" w:pos="9360"/>
      </w:tabs>
      <w:spacing w:after="0"/>
    </w:pPr>
    <w:rPr>
      <w:rFonts w:ascii="Poppins Medium" w:hAnsi="Poppins Medium"/>
      <w:color w:val="7B7B7B" w:themeColor="background2" w:themeShade="80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E59B0"/>
    <w:rPr>
      <w:rFonts w:ascii="Poppins Medium" w:hAnsi="Poppins Medium" w:cs="Times New Roman (Body CS)"/>
      <w:color w:val="7B7B7B" w:themeColor="background2" w:themeShade="80"/>
      <w:sz w:val="18"/>
    </w:rPr>
  </w:style>
  <w:style w:type="paragraph" w:styleId="Footer">
    <w:name w:val="footer"/>
    <w:basedOn w:val="Normal"/>
    <w:link w:val="FooterChar"/>
    <w:uiPriority w:val="99"/>
    <w:unhideWhenUsed/>
    <w:rsid w:val="00342505"/>
    <w:pPr>
      <w:tabs>
        <w:tab w:val="center" w:pos="4680"/>
        <w:tab w:val="right" w:pos="9360"/>
      </w:tabs>
      <w:spacing w:after="0"/>
    </w:pPr>
    <w:rPr>
      <w:rFonts w:ascii="Poppins Light" w:hAnsi="Poppins Light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2505"/>
    <w:rPr>
      <w:rFonts w:ascii="Poppins Light" w:hAnsi="Poppins Light"/>
    </w:rPr>
  </w:style>
  <w:style w:type="paragraph" w:styleId="ListBullet">
    <w:name w:val="List Bullet"/>
    <w:basedOn w:val="Normal"/>
    <w:uiPriority w:val="99"/>
    <w:unhideWhenUsed/>
    <w:qFormat/>
    <w:rsid w:val="00432070"/>
    <w:pPr>
      <w:numPr>
        <w:numId w:val="1"/>
      </w:numPr>
      <w:spacing w:line="297" w:lineRule="exact"/>
      <w:contextualSpacing/>
    </w:pPr>
    <w:rPr>
      <w:rFonts w:cs="Times New Roman (Body CS)"/>
    </w:rPr>
  </w:style>
  <w:style w:type="paragraph" w:styleId="ListNumber">
    <w:name w:val="List Number"/>
    <w:basedOn w:val="Normal"/>
    <w:uiPriority w:val="99"/>
    <w:unhideWhenUsed/>
    <w:qFormat/>
    <w:rsid w:val="00AF1226"/>
    <w:pPr>
      <w:numPr>
        <w:numId w:val="11"/>
      </w:numPr>
      <w:spacing w:line="297" w:lineRule="exact"/>
      <w:contextualSpacing/>
    </w:pPr>
    <w:rPr>
      <w:rFonts w:cs="Times New Roman (Body CS)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C9"/>
    <w:rPr>
      <w:rFonts w:asciiTheme="majorHAnsi" w:eastAsiaTheme="majorEastAsia" w:hAnsiTheme="majorHAnsi" w:cstheme="majorBidi"/>
      <w:color w:val="248B59" w:themeColor="accent1" w:themeShade="BF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516BF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F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hunter/Library/Group%20Containers/UBF8T346G9.Office/User%20Content.localized/Templates.localized/SUSE_Infinity_Template.dotx" TargetMode="External"/></Relationships>
</file>

<file path=word/theme/theme1.xml><?xml version="1.0" encoding="utf-8"?>
<a:theme xmlns:a="http://schemas.openxmlformats.org/drawingml/2006/main" name="SUSEbrand">
  <a:themeElements>
    <a:clrScheme name="Infinity2">
      <a:dk1>
        <a:srgbClr val="000000"/>
      </a:dk1>
      <a:lt1>
        <a:srgbClr val="FFFFFF"/>
      </a:lt1>
      <a:dk2>
        <a:srgbClr val="0C322C"/>
      </a:dk2>
      <a:lt2>
        <a:srgbClr val="F7F7F7"/>
      </a:lt2>
      <a:accent1>
        <a:srgbClr val="30BA78"/>
      </a:accent1>
      <a:accent2>
        <a:srgbClr val="192072"/>
      </a:accent2>
      <a:accent3>
        <a:srgbClr val="2453FF"/>
      </a:accent3>
      <a:accent4>
        <a:srgbClr val="FE7C3F"/>
      </a:accent4>
      <a:accent5>
        <a:srgbClr val="90EBCD"/>
      </a:accent5>
      <a:accent6>
        <a:srgbClr val="A5A5A5"/>
      </a:accent6>
      <a:hlink>
        <a:srgbClr val="ED7D31"/>
      </a:hlink>
      <a:folHlink>
        <a:srgbClr val="FE7C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55161-6A83-DE45-8B15-DA1287C7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SUSE_Infinity_Template.dotx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Logan Hunter</cp:lastModifiedBy>
  <cp:revision>2</cp:revision>
  <dcterms:created xsi:type="dcterms:W3CDTF">2021-01-06T20:16:00Z</dcterms:created>
  <dcterms:modified xsi:type="dcterms:W3CDTF">2021-01-06T20:16:00Z</dcterms:modified>
</cp:coreProperties>
</file>